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061CB076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F484B9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381FEAA0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9024B1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>)</w:t>
      </w:r>
      <w:r w:rsidR="00674DEF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23EC2AF8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9024B1">
        <w:rPr>
          <w:rFonts w:cstheme="minorHAnsi"/>
          <w:sz w:val="16"/>
          <w:szCs w:val="16"/>
        </w:rPr>
        <w:t>1</w:t>
      </w:r>
    </w:p>
    <w:p w14:paraId="5A0D2ABA" w14:textId="56B9E08C" w:rsidR="00F4623A" w:rsidRPr="00906BC2" w:rsidRDefault="00F4623A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</w:t>
      </w:r>
      <w:r w:rsidR="009024B1">
        <w:rPr>
          <w:rFonts w:cstheme="minorHAnsi"/>
          <w:sz w:val="16"/>
          <w:szCs w:val="16"/>
        </w:rPr>
        <w:t>3</w:t>
      </w:r>
      <w:r>
        <w:rPr>
          <w:rFonts w:cstheme="minorHAnsi"/>
          <w:sz w:val="16"/>
          <w:szCs w:val="16"/>
        </w:rPr>
        <w:t>-JUN-202</w:t>
      </w:r>
      <w:r w:rsidR="009024B1">
        <w:rPr>
          <w:rFonts w:cstheme="minorHAnsi"/>
          <w:sz w:val="16"/>
          <w:szCs w:val="16"/>
        </w:rPr>
        <w:t>4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299EDB34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8D61A1">
        <w:t>2</w:t>
      </w:r>
      <w:r w:rsidR="009024B1">
        <w:t>1</w:t>
      </w:r>
      <w:r w:rsidR="008D61A1">
        <w:t>-01</w:t>
      </w:r>
    </w:p>
    <w:p w14:paraId="2BA05A81" w14:textId="070CC4C7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9024B1">
        <w:t>troubleshoot networking by running a script that will randomly break a network feature and repair that issue.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8392F7" w14:textId="77777777" w:rsidR="00345FA8" w:rsidRPr="00227084" w:rsidRDefault="00345FA8" w:rsidP="00345FA8">
      <w:pPr>
        <w:pStyle w:val="ListParagraph"/>
        <w:numPr>
          <w:ilvl w:val="0"/>
          <w:numId w:val="29"/>
        </w:numPr>
      </w:pPr>
      <w:r w:rsidRPr="00227084">
        <w:t>You should be logged in as</w:t>
      </w:r>
      <w:r w:rsidRPr="00227084">
        <w:rPr>
          <w:b/>
          <w:bCs/>
          <w:i/>
          <w:iCs/>
        </w:rPr>
        <w:t xml:space="preserve"> labuser1 </w:t>
      </w:r>
      <w:r w:rsidRPr="00227084">
        <w:t>with the password ‘P@$$w0rd’</w:t>
      </w:r>
    </w:p>
    <w:p w14:paraId="0DAA0180" w14:textId="08E5544F" w:rsidR="00345FA8" w:rsidRDefault="00345FA8" w:rsidP="00345FA8">
      <w:pPr>
        <w:pStyle w:val="ListParagraph"/>
        <w:numPr>
          <w:ilvl w:val="0"/>
          <w:numId w:val="29"/>
        </w:numPr>
      </w:pPr>
      <w:r>
        <w:t>You must be in the /labs folder to complete this lab</w:t>
      </w:r>
      <w:r w:rsidRPr="00227084">
        <w:t>.</w:t>
      </w:r>
    </w:p>
    <w:p w14:paraId="1CE5D622" w14:textId="334208BA" w:rsidR="009C10F3" w:rsidRDefault="009C10F3" w:rsidP="009C10F3"/>
    <w:p w14:paraId="3246235D" w14:textId="77777777" w:rsidR="003C2039" w:rsidRPr="00F974C7" w:rsidRDefault="003C2039" w:rsidP="003C2039">
      <w:pPr>
        <w:ind w:firstLine="360"/>
        <w:rPr>
          <w:b/>
          <w:bCs/>
          <w:sz w:val="22"/>
          <w:szCs w:val="22"/>
        </w:rPr>
      </w:pPr>
      <w:r w:rsidRPr="00F974C7">
        <w:rPr>
          <w:b/>
          <w:bCs/>
          <w:sz w:val="22"/>
          <w:szCs w:val="22"/>
        </w:rPr>
        <w:t>EXTRA CREDIT</w:t>
      </w:r>
    </w:p>
    <w:p w14:paraId="08CF35D9" w14:textId="74FD544D" w:rsidR="0098180B" w:rsidRDefault="003C2039" w:rsidP="003F5B9F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From the Linux server</w:t>
      </w:r>
      <w:r>
        <w:rPr>
          <w:sz w:val="22"/>
          <w:szCs w:val="22"/>
        </w:rPr>
        <w:t xml:space="preserve"> console</w:t>
      </w:r>
      <w:r>
        <w:rPr>
          <w:sz w:val="22"/>
          <w:szCs w:val="22"/>
        </w:rPr>
        <w:t xml:space="preserve">, </w:t>
      </w:r>
      <w:r w:rsidR="00464872">
        <w:rPr>
          <w:sz w:val="22"/>
          <w:szCs w:val="22"/>
        </w:rPr>
        <w:t xml:space="preserve">interrogate and record the </w:t>
      </w:r>
      <w:r w:rsidR="003F5B9F">
        <w:rPr>
          <w:sz w:val="22"/>
          <w:szCs w:val="22"/>
        </w:rPr>
        <w:t>network settings</w:t>
      </w:r>
      <w:r w:rsidR="002A5810" w:rsidRPr="00E131B0">
        <w:rPr>
          <w:rStyle w:val="FootnoteReference"/>
          <w:rFonts w:cstheme="minorHAnsi"/>
          <w:color w:val="000000" w:themeColor="text1"/>
        </w:rPr>
        <w:footnoteReference w:id="2"/>
      </w:r>
      <w:r>
        <w:rPr>
          <w:sz w:val="22"/>
          <w:szCs w:val="22"/>
        </w:rPr>
        <w:t>.</w:t>
      </w:r>
    </w:p>
    <w:p w14:paraId="674D9715" w14:textId="77777777" w:rsidR="00C95A27" w:rsidRDefault="00187BEE" w:rsidP="003F5B9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8180B">
        <w:rPr>
          <w:sz w:val="22"/>
          <w:szCs w:val="22"/>
        </w:rPr>
        <w:t xml:space="preserve">Record the </w:t>
      </w:r>
      <w:r w:rsidR="00C95A27">
        <w:rPr>
          <w:sz w:val="22"/>
          <w:szCs w:val="22"/>
        </w:rPr>
        <w:t xml:space="preserve">following information: </w:t>
      </w:r>
    </w:p>
    <w:p w14:paraId="73B68E34" w14:textId="4886C340" w:rsidR="00D14168" w:rsidRDefault="00C95A27" w:rsidP="00C95A27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187BEE" w:rsidRPr="00C95A27">
        <w:rPr>
          <w:sz w:val="22"/>
          <w:szCs w:val="22"/>
        </w:rPr>
        <w:t xml:space="preserve">efault </w:t>
      </w:r>
      <w:r>
        <w:rPr>
          <w:sz w:val="22"/>
          <w:szCs w:val="22"/>
        </w:rPr>
        <w:t>R</w:t>
      </w:r>
      <w:r w:rsidR="00187BEE" w:rsidRPr="00C95A27">
        <w:rPr>
          <w:sz w:val="22"/>
          <w:szCs w:val="22"/>
        </w:rPr>
        <w:t>oute</w:t>
      </w:r>
      <w:r w:rsidR="00D14168">
        <w:rPr>
          <w:sz w:val="22"/>
          <w:szCs w:val="22"/>
        </w:rPr>
        <w:t>(</w:t>
      </w:r>
      <w:r w:rsidR="00187BEE" w:rsidRPr="00C95A27">
        <w:rPr>
          <w:sz w:val="22"/>
          <w:szCs w:val="22"/>
        </w:rPr>
        <w:t>s</w:t>
      </w:r>
      <w:r w:rsidR="00D14168">
        <w:rPr>
          <w:sz w:val="22"/>
          <w:szCs w:val="22"/>
        </w:rPr>
        <w:t>)</w:t>
      </w:r>
      <w:r w:rsidR="007C2243">
        <w:rPr>
          <w:sz w:val="22"/>
          <w:szCs w:val="22"/>
        </w:rPr>
        <w:t>.</w:t>
      </w:r>
    </w:p>
    <w:p w14:paraId="75B64E36" w14:textId="3510E4CF" w:rsidR="003F5B9F" w:rsidRDefault="00D14168" w:rsidP="00C95A27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98180B" w:rsidRPr="00C95A27">
        <w:rPr>
          <w:sz w:val="22"/>
          <w:szCs w:val="22"/>
        </w:rPr>
        <w:t xml:space="preserve">etwork </w:t>
      </w:r>
      <w:r>
        <w:rPr>
          <w:sz w:val="22"/>
          <w:szCs w:val="22"/>
        </w:rPr>
        <w:t>D</w:t>
      </w:r>
      <w:r w:rsidR="0098180B" w:rsidRPr="00C95A27">
        <w:rPr>
          <w:sz w:val="22"/>
          <w:szCs w:val="22"/>
        </w:rPr>
        <w:t xml:space="preserve">evice </w:t>
      </w:r>
      <w:r>
        <w:rPr>
          <w:sz w:val="22"/>
          <w:szCs w:val="22"/>
        </w:rPr>
        <w:t xml:space="preserve">Name </w:t>
      </w:r>
      <w:r w:rsidR="0098180B" w:rsidRPr="00C95A27">
        <w:rPr>
          <w:sz w:val="22"/>
          <w:szCs w:val="22"/>
        </w:rPr>
        <w:t>for the network interface</w:t>
      </w:r>
      <w:r w:rsidR="007C2243">
        <w:rPr>
          <w:sz w:val="22"/>
          <w:szCs w:val="22"/>
        </w:rPr>
        <w:t>.</w:t>
      </w:r>
    </w:p>
    <w:p w14:paraId="47FE974E" w14:textId="4EB5FBB9" w:rsidR="00D14168" w:rsidRDefault="003C0CEF" w:rsidP="00C95A27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The network configuration file.</w:t>
      </w:r>
    </w:p>
    <w:p w14:paraId="146B2C7D" w14:textId="355D000A" w:rsidR="003C0CEF" w:rsidRPr="00C95A27" w:rsidRDefault="003C0CEF" w:rsidP="00C95A27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The resolver</w:t>
      </w:r>
      <w:r w:rsidR="00B70B00">
        <w:rPr>
          <w:sz w:val="22"/>
          <w:szCs w:val="22"/>
        </w:rPr>
        <w:t xml:space="preserve"> configuration</w:t>
      </w:r>
      <w:r>
        <w:rPr>
          <w:sz w:val="22"/>
          <w:szCs w:val="22"/>
        </w:rPr>
        <w:t xml:space="preserve"> file</w:t>
      </w:r>
      <w:r w:rsidR="007C2243">
        <w:rPr>
          <w:sz w:val="22"/>
          <w:szCs w:val="22"/>
        </w:rPr>
        <w:t>.</w:t>
      </w:r>
    </w:p>
    <w:p w14:paraId="0707FACC" w14:textId="77777777" w:rsidR="003C2039" w:rsidRDefault="003C2039" w:rsidP="0043761F">
      <w:pPr>
        <w:ind w:firstLine="360"/>
        <w:rPr>
          <w:b/>
          <w:bCs/>
        </w:rPr>
      </w:pPr>
    </w:p>
    <w:p w14:paraId="336C447F" w14:textId="22B86371" w:rsidR="0043761F" w:rsidRPr="0043761F" w:rsidRDefault="001500EB" w:rsidP="0043761F">
      <w:pPr>
        <w:ind w:firstLine="360"/>
        <w:rPr>
          <w:b/>
          <w:bCs/>
        </w:rPr>
      </w:pPr>
      <w:r>
        <w:rPr>
          <w:b/>
          <w:bCs/>
        </w:rPr>
        <w:t>BREAK NETWORKING</w:t>
      </w:r>
    </w:p>
    <w:p w14:paraId="665730D9" w14:textId="682CF583" w:rsidR="00C760DF" w:rsidRDefault="00C760DF" w:rsidP="00C760DF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C760DF">
        <w:rPr>
          <w:sz w:val="22"/>
          <w:szCs w:val="22"/>
        </w:rPr>
        <w:t xml:space="preserve">From the </w:t>
      </w:r>
      <w:r w:rsidR="00BB0E5B">
        <w:rPr>
          <w:sz w:val="22"/>
          <w:szCs w:val="22"/>
        </w:rPr>
        <w:t>Linux</w:t>
      </w:r>
      <w:r w:rsidRPr="00C760DF">
        <w:rPr>
          <w:sz w:val="22"/>
          <w:szCs w:val="22"/>
        </w:rPr>
        <w:t xml:space="preserve"> server</w:t>
      </w:r>
      <w:r w:rsidR="00BB0E5B">
        <w:rPr>
          <w:sz w:val="22"/>
          <w:szCs w:val="22"/>
        </w:rPr>
        <w:t>,</w:t>
      </w:r>
      <w:r w:rsidRPr="00C760DF">
        <w:rPr>
          <w:sz w:val="22"/>
          <w:szCs w:val="22"/>
        </w:rPr>
        <w:t xml:space="preserve"> </w:t>
      </w:r>
      <w:r w:rsidR="001500EB">
        <w:rPr>
          <w:sz w:val="22"/>
          <w:szCs w:val="22"/>
        </w:rPr>
        <w:t xml:space="preserve">type the following command </w:t>
      </w:r>
      <w:proofErr w:type="spellStart"/>
      <w:r w:rsidR="00B179FD">
        <w:rPr>
          <w:b/>
          <w:bCs/>
          <w:i/>
          <w:iCs/>
          <w:sz w:val="22"/>
          <w:szCs w:val="22"/>
        </w:rPr>
        <w:t>sudo</w:t>
      </w:r>
      <w:proofErr w:type="spellEnd"/>
      <w:r w:rsidR="00B179FD">
        <w:rPr>
          <w:b/>
          <w:bCs/>
          <w:i/>
          <w:iCs/>
          <w:sz w:val="22"/>
          <w:szCs w:val="22"/>
        </w:rPr>
        <w:t xml:space="preserve"> /labs/</w:t>
      </w:r>
      <w:proofErr w:type="spellStart"/>
      <w:r w:rsidR="00B179FD">
        <w:rPr>
          <w:b/>
          <w:bCs/>
          <w:i/>
          <w:iCs/>
          <w:sz w:val="22"/>
          <w:szCs w:val="22"/>
        </w:rPr>
        <w:t>linux</w:t>
      </w:r>
      <w:proofErr w:type="spellEnd"/>
      <w:r w:rsidR="00B179FD">
        <w:rPr>
          <w:b/>
          <w:bCs/>
          <w:i/>
          <w:iCs/>
          <w:sz w:val="22"/>
          <w:szCs w:val="22"/>
        </w:rPr>
        <w:t>-labs -c 21 -b</w:t>
      </w:r>
      <w:r w:rsidRPr="00C760DF">
        <w:rPr>
          <w:sz w:val="22"/>
          <w:szCs w:val="22"/>
        </w:rPr>
        <w:t xml:space="preserve"> </w:t>
      </w:r>
      <w:r w:rsidR="007C2243">
        <w:rPr>
          <w:sz w:val="22"/>
          <w:szCs w:val="22"/>
        </w:rPr>
        <w:t>to break a networking feature</w:t>
      </w:r>
      <w:r w:rsidRPr="00C760DF">
        <w:rPr>
          <w:sz w:val="22"/>
          <w:szCs w:val="22"/>
        </w:rPr>
        <w:t>.</w:t>
      </w:r>
    </w:p>
    <w:p w14:paraId="76B5E152" w14:textId="07839294" w:rsidR="009176AE" w:rsidRDefault="009176AE" w:rsidP="00C760DF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Ensure that you record the networking feature nu</w:t>
      </w:r>
      <w:r w:rsidR="006379C3">
        <w:rPr>
          <w:sz w:val="22"/>
          <w:szCs w:val="22"/>
        </w:rPr>
        <w:t>mber in case you require assistance from your instructor.</w:t>
      </w:r>
    </w:p>
    <w:p w14:paraId="0FEBF30A" w14:textId="3EDD940B" w:rsidR="002A5810" w:rsidRPr="00C760DF" w:rsidRDefault="002A5810" w:rsidP="00C760DF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Document your troubleshooting steps carefully</w:t>
      </w:r>
      <w:r w:rsidR="009176AE">
        <w:rPr>
          <w:sz w:val="22"/>
          <w:szCs w:val="22"/>
        </w:rPr>
        <w:t>.</w:t>
      </w:r>
    </w:p>
    <w:p w14:paraId="2675A634" w14:textId="77777777" w:rsidR="00BB2BF2" w:rsidRPr="0080295A" w:rsidRDefault="00BB2BF2" w:rsidP="0080295A">
      <w:pPr>
        <w:rPr>
          <w:sz w:val="22"/>
          <w:szCs w:val="22"/>
        </w:rPr>
      </w:pPr>
    </w:p>
    <w:sectPr w:rsidR="00BB2BF2" w:rsidRPr="0080295A" w:rsidSect="006C73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36A4" w14:textId="77777777" w:rsidR="005F0919" w:rsidRDefault="005F0919" w:rsidP="00033B0D">
      <w:r>
        <w:separator/>
      </w:r>
    </w:p>
  </w:endnote>
  <w:endnote w:type="continuationSeparator" w:id="0">
    <w:p w14:paraId="114F9746" w14:textId="77777777" w:rsidR="005F0919" w:rsidRDefault="005F0919" w:rsidP="00033B0D">
      <w:r>
        <w:continuationSeparator/>
      </w:r>
    </w:p>
  </w:endnote>
  <w:endnote w:type="continuationNotice" w:id="1">
    <w:p w14:paraId="69B4126C" w14:textId="77777777" w:rsidR="005F0919" w:rsidRDefault="005F0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715D5A57" w:rsidR="007F6FA8" w:rsidRPr="00674DEF" w:rsidRDefault="00674DEF" w:rsidP="00674DEF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>(2022-202</w:t>
    </w:r>
    <w:r w:rsidR="006379C3">
      <w:rPr>
        <w:sz w:val="16"/>
        <w:szCs w:val="16"/>
      </w:rPr>
      <w:t>4</w:t>
    </w:r>
    <w:r>
      <w:rPr>
        <w:sz w:val="16"/>
        <w:szCs w:val="16"/>
      </w:rPr>
      <w:t xml:space="preserve">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EE31" w14:textId="77777777" w:rsidR="005F0919" w:rsidRDefault="005F0919" w:rsidP="00033B0D">
      <w:r>
        <w:separator/>
      </w:r>
    </w:p>
  </w:footnote>
  <w:footnote w:type="continuationSeparator" w:id="0">
    <w:p w14:paraId="280D6F9B" w14:textId="77777777" w:rsidR="005F0919" w:rsidRDefault="005F0919" w:rsidP="00033B0D">
      <w:r>
        <w:continuationSeparator/>
      </w:r>
    </w:p>
  </w:footnote>
  <w:footnote w:type="continuationNotice" w:id="1">
    <w:p w14:paraId="7D8012AF" w14:textId="77777777" w:rsidR="005F0919" w:rsidRDefault="005F0919"/>
  </w:footnote>
  <w:footnote w:id="2">
    <w:p w14:paraId="3597F6F3" w14:textId="77777777" w:rsidR="002A5810" w:rsidRDefault="002A5810" w:rsidP="002A58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563647C2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8D61A1">
      <w:rPr>
        <w:rFonts w:cstheme="minorHAnsi"/>
        <w:b/>
        <w:bCs/>
      </w:rPr>
      <w:t>2</w:t>
    </w:r>
    <w:r w:rsidR="009024B1">
      <w:rPr>
        <w:rFonts w:cstheme="minorHAnsi"/>
        <w:b/>
        <w:bCs/>
      </w:rPr>
      <w:t>1</w:t>
    </w:r>
    <w:r w:rsidR="008D61A1"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6DCD"/>
    <w:multiLevelType w:val="hybridMultilevel"/>
    <w:tmpl w:val="75EE985A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4F"/>
    <w:multiLevelType w:val="hybridMultilevel"/>
    <w:tmpl w:val="A732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E616D"/>
    <w:multiLevelType w:val="hybridMultilevel"/>
    <w:tmpl w:val="3FD4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32772ECA"/>
    <w:multiLevelType w:val="hybridMultilevel"/>
    <w:tmpl w:val="19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63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D3E56"/>
    <w:multiLevelType w:val="hybridMultilevel"/>
    <w:tmpl w:val="2256B4DE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222B6"/>
    <w:multiLevelType w:val="hybridMultilevel"/>
    <w:tmpl w:val="9D844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7" w15:restartNumberingAfterBreak="0">
    <w:nsid w:val="6A7257EA"/>
    <w:multiLevelType w:val="hybridMultilevel"/>
    <w:tmpl w:val="FE2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94E28"/>
    <w:multiLevelType w:val="hybridMultilevel"/>
    <w:tmpl w:val="D7CEA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4"/>
  </w:num>
  <w:num w:numId="2" w16cid:durableId="7295753">
    <w:abstractNumId w:val="30"/>
  </w:num>
  <w:num w:numId="3" w16cid:durableId="1601450085">
    <w:abstractNumId w:val="25"/>
  </w:num>
  <w:num w:numId="4" w16cid:durableId="92210131">
    <w:abstractNumId w:val="15"/>
  </w:num>
  <w:num w:numId="5" w16cid:durableId="2143571314">
    <w:abstractNumId w:val="5"/>
  </w:num>
  <w:num w:numId="6" w16cid:durableId="100296883">
    <w:abstractNumId w:val="31"/>
  </w:num>
  <w:num w:numId="7" w16cid:durableId="1379281396">
    <w:abstractNumId w:val="19"/>
  </w:num>
  <w:num w:numId="8" w16cid:durableId="519398731">
    <w:abstractNumId w:val="17"/>
  </w:num>
  <w:num w:numId="9" w16cid:durableId="57099432">
    <w:abstractNumId w:val="10"/>
  </w:num>
  <w:num w:numId="10" w16cid:durableId="19013786">
    <w:abstractNumId w:val="7"/>
  </w:num>
  <w:num w:numId="11" w16cid:durableId="2146190276">
    <w:abstractNumId w:val="0"/>
  </w:num>
  <w:num w:numId="12" w16cid:durableId="1637101240">
    <w:abstractNumId w:val="6"/>
  </w:num>
  <w:num w:numId="13" w16cid:durableId="735520062">
    <w:abstractNumId w:val="26"/>
  </w:num>
  <w:num w:numId="14" w16cid:durableId="1135682158">
    <w:abstractNumId w:val="11"/>
  </w:num>
  <w:num w:numId="15" w16cid:durableId="988048616">
    <w:abstractNumId w:val="21"/>
  </w:num>
  <w:num w:numId="16" w16cid:durableId="1047024642">
    <w:abstractNumId w:val="12"/>
  </w:num>
  <w:num w:numId="17" w16cid:durableId="857542589">
    <w:abstractNumId w:val="2"/>
  </w:num>
  <w:num w:numId="18" w16cid:durableId="1900092395">
    <w:abstractNumId w:val="24"/>
  </w:num>
  <w:num w:numId="19" w16cid:durableId="1651908362">
    <w:abstractNumId w:val="28"/>
  </w:num>
  <w:num w:numId="20" w16cid:durableId="272592841">
    <w:abstractNumId w:val="22"/>
  </w:num>
  <w:num w:numId="21" w16cid:durableId="1635679194">
    <w:abstractNumId w:val="16"/>
  </w:num>
  <w:num w:numId="22" w16cid:durableId="1128473910">
    <w:abstractNumId w:val="23"/>
  </w:num>
  <w:num w:numId="23" w16cid:durableId="870922144">
    <w:abstractNumId w:val="9"/>
  </w:num>
  <w:num w:numId="24" w16cid:durableId="1090735627">
    <w:abstractNumId w:val="1"/>
  </w:num>
  <w:num w:numId="25" w16cid:durableId="458842929">
    <w:abstractNumId w:val="4"/>
  </w:num>
  <w:num w:numId="26" w16cid:durableId="1524326250">
    <w:abstractNumId w:val="13"/>
  </w:num>
  <w:num w:numId="27" w16cid:durableId="1943025142">
    <w:abstractNumId w:val="27"/>
  </w:num>
  <w:num w:numId="28" w16cid:durableId="1623608873">
    <w:abstractNumId w:val="3"/>
  </w:num>
  <w:num w:numId="29" w16cid:durableId="1154101893">
    <w:abstractNumId w:val="18"/>
  </w:num>
  <w:num w:numId="30" w16cid:durableId="352876946">
    <w:abstractNumId w:val="8"/>
  </w:num>
  <w:num w:numId="31" w16cid:durableId="2056393247">
    <w:abstractNumId w:val="29"/>
  </w:num>
  <w:num w:numId="32" w16cid:durableId="12822222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519B"/>
    <w:rsid w:val="00016798"/>
    <w:rsid w:val="000210FB"/>
    <w:rsid w:val="00024304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94337"/>
    <w:rsid w:val="000A0B19"/>
    <w:rsid w:val="000B5769"/>
    <w:rsid w:val="000B7279"/>
    <w:rsid w:val="000D3795"/>
    <w:rsid w:val="000D4617"/>
    <w:rsid w:val="000D7748"/>
    <w:rsid w:val="000D7ADB"/>
    <w:rsid w:val="000F7F6D"/>
    <w:rsid w:val="00102D60"/>
    <w:rsid w:val="0013552D"/>
    <w:rsid w:val="00141858"/>
    <w:rsid w:val="001424B6"/>
    <w:rsid w:val="00143E6C"/>
    <w:rsid w:val="001500EB"/>
    <w:rsid w:val="001528A3"/>
    <w:rsid w:val="00162B50"/>
    <w:rsid w:val="001871B2"/>
    <w:rsid w:val="00187BEE"/>
    <w:rsid w:val="001A0B2D"/>
    <w:rsid w:val="001A2275"/>
    <w:rsid w:val="001A2789"/>
    <w:rsid w:val="001A7932"/>
    <w:rsid w:val="001B5CF0"/>
    <w:rsid w:val="001B5D81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45A7"/>
    <w:rsid w:val="00246689"/>
    <w:rsid w:val="00251683"/>
    <w:rsid w:val="00253425"/>
    <w:rsid w:val="0027007A"/>
    <w:rsid w:val="00276BCB"/>
    <w:rsid w:val="00281650"/>
    <w:rsid w:val="00287EB0"/>
    <w:rsid w:val="00293EC3"/>
    <w:rsid w:val="002A39E9"/>
    <w:rsid w:val="002A5810"/>
    <w:rsid w:val="002C37BD"/>
    <w:rsid w:val="002C38D4"/>
    <w:rsid w:val="002C5A77"/>
    <w:rsid w:val="002C5BE7"/>
    <w:rsid w:val="002D0657"/>
    <w:rsid w:val="002D1FB0"/>
    <w:rsid w:val="002F02B9"/>
    <w:rsid w:val="00311D5A"/>
    <w:rsid w:val="00316B6B"/>
    <w:rsid w:val="003330D6"/>
    <w:rsid w:val="00334392"/>
    <w:rsid w:val="0033676A"/>
    <w:rsid w:val="00341469"/>
    <w:rsid w:val="00343782"/>
    <w:rsid w:val="00345FA8"/>
    <w:rsid w:val="00361F01"/>
    <w:rsid w:val="0037791C"/>
    <w:rsid w:val="00391033"/>
    <w:rsid w:val="00391E7E"/>
    <w:rsid w:val="00393A23"/>
    <w:rsid w:val="003959FB"/>
    <w:rsid w:val="003A0304"/>
    <w:rsid w:val="003A6172"/>
    <w:rsid w:val="003B2784"/>
    <w:rsid w:val="003B4052"/>
    <w:rsid w:val="003C0CEF"/>
    <w:rsid w:val="003C2039"/>
    <w:rsid w:val="003C47D2"/>
    <w:rsid w:val="003D0A3D"/>
    <w:rsid w:val="003D19AA"/>
    <w:rsid w:val="003D4D25"/>
    <w:rsid w:val="003F3545"/>
    <w:rsid w:val="003F5B9F"/>
    <w:rsid w:val="00401F8A"/>
    <w:rsid w:val="004034F9"/>
    <w:rsid w:val="00407021"/>
    <w:rsid w:val="00412F53"/>
    <w:rsid w:val="00423F80"/>
    <w:rsid w:val="0042411F"/>
    <w:rsid w:val="00427F66"/>
    <w:rsid w:val="004330ED"/>
    <w:rsid w:val="004375A6"/>
    <w:rsid w:val="0043761F"/>
    <w:rsid w:val="004413FC"/>
    <w:rsid w:val="00451EF5"/>
    <w:rsid w:val="00463485"/>
    <w:rsid w:val="00463C34"/>
    <w:rsid w:val="00464872"/>
    <w:rsid w:val="0046491B"/>
    <w:rsid w:val="004668C2"/>
    <w:rsid w:val="0047075A"/>
    <w:rsid w:val="0047444D"/>
    <w:rsid w:val="004A1A3F"/>
    <w:rsid w:val="004B4154"/>
    <w:rsid w:val="004B54E8"/>
    <w:rsid w:val="004C47D3"/>
    <w:rsid w:val="004D06EA"/>
    <w:rsid w:val="004D5DD7"/>
    <w:rsid w:val="004D7D46"/>
    <w:rsid w:val="004E6C4C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96091"/>
    <w:rsid w:val="005969A3"/>
    <w:rsid w:val="005A284F"/>
    <w:rsid w:val="005A338A"/>
    <w:rsid w:val="005A427F"/>
    <w:rsid w:val="005B0519"/>
    <w:rsid w:val="005C13EE"/>
    <w:rsid w:val="005C2F76"/>
    <w:rsid w:val="005C4267"/>
    <w:rsid w:val="005D5A1A"/>
    <w:rsid w:val="005E1815"/>
    <w:rsid w:val="005F0919"/>
    <w:rsid w:val="005F2A80"/>
    <w:rsid w:val="0060235F"/>
    <w:rsid w:val="00604B5E"/>
    <w:rsid w:val="00605987"/>
    <w:rsid w:val="00617029"/>
    <w:rsid w:val="00635D01"/>
    <w:rsid w:val="006379C3"/>
    <w:rsid w:val="00650391"/>
    <w:rsid w:val="00652BF5"/>
    <w:rsid w:val="00652CA6"/>
    <w:rsid w:val="0065542D"/>
    <w:rsid w:val="00655BE5"/>
    <w:rsid w:val="00674CDC"/>
    <w:rsid w:val="00674DEF"/>
    <w:rsid w:val="00684CAE"/>
    <w:rsid w:val="006903E6"/>
    <w:rsid w:val="00694A80"/>
    <w:rsid w:val="00695C00"/>
    <w:rsid w:val="00697B2A"/>
    <w:rsid w:val="006B57CB"/>
    <w:rsid w:val="006C73EB"/>
    <w:rsid w:val="006C7C49"/>
    <w:rsid w:val="006C7F97"/>
    <w:rsid w:val="006F51DC"/>
    <w:rsid w:val="0070217C"/>
    <w:rsid w:val="00714052"/>
    <w:rsid w:val="00715461"/>
    <w:rsid w:val="00720C6B"/>
    <w:rsid w:val="00726DF8"/>
    <w:rsid w:val="007323C7"/>
    <w:rsid w:val="00732D7C"/>
    <w:rsid w:val="00734FD7"/>
    <w:rsid w:val="007459A9"/>
    <w:rsid w:val="0075467D"/>
    <w:rsid w:val="00757C6F"/>
    <w:rsid w:val="00757FDE"/>
    <w:rsid w:val="00765115"/>
    <w:rsid w:val="007660C3"/>
    <w:rsid w:val="0077248B"/>
    <w:rsid w:val="00773903"/>
    <w:rsid w:val="007761BF"/>
    <w:rsid w:val="00777879"/>
    <w:rsid w:val="007800F4"/>
    <w:rsid w:val="00780670"/>
    <w:rsid w:val="00781C5E"/>
    <w:rsid w:val="00794CE5"/>
    <w:rsid w:val="007A1FD5"/>
    <w:rsid w:val="007A41B2"/>
    <w:rsid w:val="007A7381"/>
    <w:rsid w:val="007C1386"/>
    <w:rsid w:val="007C2243"/>
    <w:rsid w:val="007C3919"/>
    <w:rsid w:val="007D21B1"/>
    <w:rsid w:val="007D6426"/>
    <w:rsid w:val="007D720B"/>
    <w:rsid w:val="007E799F"/>
    <w:rsid w:val="007F40B4"/>
    <w:rsid w:val="007F6FA8"/>
    <w:rsid w:val="0080190C"/>
    <w:rsid w:val="0080295A"/>
    <w:rsid w:val="00805A4A"/>
    <w:rsid w:val="00821B02"/>
    <w:rsid w:val="00834923"/>
    <w:rsid w:val="00840691"/>
    <w:rsid w:val="00861F4B"/>
    <w:rsid w:val="0087114A"/>
    <w:rsid w:val="008800DF"/>
    <w:rsid w:val="00884EE1"/>
    <w:rsid w:val="0088730A"/>
    <w:rsid w:val="00897B5A"/>
    <w:rsid w:val="008A20FD"/>
    <w:rsid w:val="008B1290"/>
    <w:rsid w:val="008B4D36"/>
    <w:rsid w:val="008B646A"/>
    <w:rsid w:val="008C2036"/>
    <w:rsid w:val="008C74EE"/>
    <w:rsid w:val="008D61A1"/>
    <w:rsid w:val="008D7236"/>
    <w:rsid w:val="008E2065"/>
    <w:rsid w:val="009024B1"/>
    <w:rsid w:val="009176AE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180B"/>
    <w:rsid w:val="0098324F"/>
    <w:rsid w:val="00996405"/>
    <w:rsid w:val="009B6EB8"/>
    <w:rsid w:val="009C0E9E"/>
    <w:rsid w:val="009C10F3"/>
    <w:rsid w:val="009D0216"/>
    <w:rsid w:val="009D378F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344A7"/>
    <w:rsid w:val="00A500E0"/>
    <w:rsid w:val="00A5265A"/>
    <w:rsid w:val="00A64433"/>
    <w:rsid w:val="00A84B8E"/>
    <w:rsid w:val="00A91F26"/>
    <w:rsid w:val="00A930D8"/>
    <w:rsid w:val="00A933AC"/>
    <w:rsid w:val="00A97674"/>
    <w:rsid w:val="00AA1B56"/>
    <w:rsid w:val="00AC7BFB"/>
    <w:rsid w:val="00AD0D95"/>
    <w:rsid w:val="00AD5C8C"/>
    <w:rsid w:val="00AD6956"/>
    <w:rsid w:val="00AE6534"/>
    <w:rsid w:val="00AF6F20"/>
    <w:rsid w:val="00B00F6B"/>
    <w:rsid w:val="00B0161A"/>
    <w:rsid w:val="00B04E6D"/>
    <w:rsid w:val="00B063AE"/>
    <w:rsid w:val="00B179FD"/>
    <w:rsid w:val="00B20C39"/>
    <w:rsid w:val="00B37227"/>
    <w:rsid w:val="00B53155"/>
    <w:rsid w:val="00B628B9"/>
    <w:rsid w:val="00B639D4"/>
    <w:rsid w:val="00B63A43"/>
    <w:rsid w:val="00B70567"/>
    <w:rsid w:val="00B70B00"/>
    <w:rsid w:val="00B73ED4"/>
    <w:rsid w:val="00B75364"/>
    <w:rsid w:val="00B777F5"/>
    <w:rsid w:val="00B92BB8"/>
    <w:rsid w:val="00B94C3E"/>
    <w:rsid w:val="00BA0A2F"/>
    <w:rsid w:val="00BA3340"/>
    <w:rsid w:val="00BA406B"/>
    <w:rsid w:val="00BA4673"/>
    <w:rsid w:val="00BB0E5B"/>
    <w:rsid w:val="00BB2BF2"/>
    <w:rsid w:val="00BB441F"/>
    <w:rsid w:val="00BB72C5"/>
    <w:rsid w:val="00BB7BA5"/>
    <w:rsid w:val="00BC08F5"/>
    <w:rsid w:val="00BD0BDB"/>
    <w:rsid w:val="00BD46BD"/>
    <w:rsid w:val="00BD685E"/>
    <w:rsid w:val="00BE6789"/>
    <w:rsid w:val="00C025BC"/>
    <w:rsid w:val="00C11A55"/>
    <w:rsid w:val="00C218E6"/>
    <w:rsid w:val="00C31099"/>
    <w:rsid w:val="00C31902"/>
    <w:rsid w:val="00C413A9"/>
    <w:rsid w:val="00C472E3"/>
    <w:rsid w:val="00C51618"/>
    <w:rsid w:val="00C66467"/>
    <w:rsid w:val="00C668DE"/>
    <w:rsid w:val="00C760DF"/>
    <w:rsid w:val="00C76142"/>
    <w:rsid w:val="00C775C9"/>
    <w:rsid w:val="00C81C53"/>
    <w:rsid w:val="00C95A27"/>
    <w:rsid w:val="00CA010C"/>
    <w:rsid w:val="00CA2A64"/>
    <w:rsid w:val="00CB017A"/>
    <w:rsid w:val="00CB3B78"/>
    <w:rsid w:val="00CB45D8"/>
    <w:rsid w:val="00CB5D08"/>
    <w:rsid w:val="00CB7B9F"/>
    <w:rsid w:val="00CC4D15"/>
    <w:rsid w:val="00CC52CC"/>
    <w:rsid w:val="00CD2F36"/>
    <w:rsid w:val="00CD5044"/>
    <w:rsid w:val="00CE01FB"/>
    <w:rsid w:val="00CE4DA4"/>
    <w:rsid w:val="00CE6589"/>
    <w:rsid w:val="00D14168"/>
    <w:rsid w:val="00D31630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B26E8"/>
    <w:rsid w:val="00DB3E7D"/>
    <w:rsid w:val="00DB7F5F"/>
    <w:rsid w:val="00DC5E69"/>
    <w:rsid w:val="00DD009A"/>
    <w:rsid w:val="00DD544B"/>
    <w:rsid w:val="00DD6D89"/>
    <w:rsid w:val="00DE19E5"/>
    <w:rsid w:val="00DE3FA2"/>
    <w:rsid w:val="00DF71D7"/>
    <w:rsid w:val="00DF7E53"/>
    <w:rsid w:val="00E106D5"/>
    <w:rsid w:val="00E1397E"/>
    <w:rsid w:val="00E23C1B"/>
    <w:rsid w:val="00E331E9"/>
    <w:rsid w:val="00E361D5"/>
    <w:rsid w:val="00E46C7F"/>
    <w:rsid w:val="00E46DF7"/>
    <w:rsid w:val="00E53546"/>
    <w:rsid w:val="00E6253D"/>
    <w:rsid w:val="00E62A53"/>
    <w:rsid w:val="00E65516"/>
    <w:rsid w:val="00E72A0A"/>
    <w:rsid w:val="00E7346F"/>
    <w:rsid w:val="00E76849"/>
    <w:rsid w:val="00E86AE1"/>
    <w:rsid w:val="00E87117"/>
    <w:rsid w:val="00E92DC5"/>
    <w:rsid w:val="00EA26C0"/>
    <w:rsid w:val="00EA384E"/>
    <w:rsid w:val="00EC708C"/>
    <w:rsid w:val="00EC7330"/>
    <w:rsid w:val="00ED0C4B"/>
    <w:rsid w:val="00ED2AC2"/>
    <w:rsid w:val="00ED76EA"/>
    <w:rsid w:val="00ED7D0A"/>
    <w:rsid w:val="00ED7D71"/>
    <w:rsid w:val="00ED7FAD"/>
    <w:rsid w:val="00EF61D9"/>
    <w:rsid w:val="00EF6B52"/>
    <w:rsid w:val="00F009C9"/>
    <w:rsid w:val="00F03AC9"/>
    <w:rsid w:val="00F11935"/>
    <w:rsid w:val="00F12DD0"/>
    <w:rsid w:val="00F224D6"/>
    <w:rsid w:val="00F332FC"/>
    <w:rsid w:val="00F4481B"/>
    <w:rsid w:val="00F44A4E"/>
    <w:rsid w:val="00F45309"/>
    <w:rsid w:val="00F45D44"/>
    <w:rsid w:val="00F4623A"/>
    <w:rsid w:val="00F52057"/>
    <w:rsid w:val="00F5415F"/>
    <w:rsid w:val="00F60AB6"/>
    <w:rsid w:val="00F643FA"/>
    <w:rsid w:val="00F74A03"/>
    <w:rsid w:val="00F80011"/>
    <w:rsid w:val="00F81EC4"/>
    <w:rsid w:val="00F972C8"/>
    <w:rsid w:val="00F974C7"/>
    <w:rsid w:val="00FA22DA"/>
    <w:rsid w:val="00FB2237"/>
    <w:rsid w:val="00FB5328"/>
    <w:rsid w:val="00FC1EF9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34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34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3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28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32</cp:revision>
  <cp:lastPrinted>2023-01-10T00:22:00Z</cp:lastPrinted>
  <dcterms:created xsi:type="dcterms:W3CDTF">2023-01-10T00:24:00Z</dcterms:created>
  <dcterms:modified xsi:type="dcterms:W3CDTF">2024-06-23T17:41:00Z</dcterms:modified>
</cp:coreProperties>
</file>